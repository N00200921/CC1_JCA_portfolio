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83798" w14:textId="60BE0A92"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46498A60" w14:textId="3D679005" w:rsidR="00C6554A" w:rsidRDefault="00241696" w:rsidP="00C6554A">
      <w:pPr>
        <w:pStyle w:val="Title"/>
      </w:pPr>
      <w:r>
        <w:t>Game Of Life simulation</w:t>
      </w:r>
    </w:p>
    <w:p w14:paraId="0E4E5BA5" w14:textId="5336385B" w:rsidR="00C6554A" w:rsidRPr="00D5413C" w:rsidRDefault="00C748D8" w:rsidP="00C6554A">
      <w:pPr>
        <w:pStyle w:val="Subtitle"/>
      </w:pPr>
      <w:r>
        <w:t>Creative coding pt1</w:t>
      </w:r>
    </w:p>
    <w:p w14:paraId="6F1E8974" w14:textId="5C7C9785" w:rsidR="00C6554A" w:rsidRDefault="00C6554A" w:rsidP="00C6554A">
      <w:pPr>
        <w:pStyle w:val="ContactInfo"/>
      </w:pPr>
      <w:r>
        <w:t xml:space="preserve"> </w:t>
      </w:r>
      <w:r w:rsidR="00C748D8">
        <w:t>John Cliff abaya N00200921</w:t>
      </w:r>
      <w:r>
        <w:t xml:space="preserve">| </w:t>
      </w:r>
      <w:r w:rsidR="00C748D8">
        <w:t>Creative computing</w:t>
      </w:r>
      <w:r>
        <w:t xml:space="preserve"> |</w:t>
      </w:r>
      <w:r w:rsidR="00C748D8">
        <w:t xml:space="preserve"> 03/01/2022</w:t>
      </w:r>
      <w:r>
        <w:br w:type="page"/>
      </w:r>
    </w:p>
    <w:p w14:paraId="018C100B" w14:textId="64EC0FF3" w:rsidR="00C6554A" w:rsidRDefault="00930AA5" w:rsidP="00C6554A">
      <w:pPr>
        <w:pStyle w:val="Heading1"/>
      </w:pPr>
      <w:r>
        <w:lastRenderedPageBreak/>
        <w:t>Concept</w:t>
      </w:r>
    </w:p>
    <w:p w14:paraId="75CCF2D6" w14:textId="77777777" w:rsidR="00A554C9" w:rsidRDefault="002E7BF1" w:rsidP="002E7BF1">
      <w:r>
        <w:t xml:space="preserve">The Concept of the project </w:t>
      </w:r>
      <w:r w:rsidR="00A554C9">
        <w:t>was to make a simulation of the game of life in the idea of Conway’s game of life program as the cells on the grid are following a set of rules so that the outcome is either if the cell is either alive or dead</w:t>
      </w:r>
    </w:p>
    <w:p w14:paraId="03404065" w14:textId="77777777" w:rsidR="00A554C9" w:rsidRDefault="00A554C9" w:rsidP="002E7BF1"/>
    <w:p w14:paraId="2108C4FA" w14:textId="2DC32E72" w:rsidR="00C6554A" w:rsidRDefault="00A554C9" w:rsidP="002E7BF1">
      <w:r>
        <w:t>The set of rules are</w:t>
      </w:r>
      <w:r w:rsidR="00F31415">
        <w:t>:</w:t>
      </w:r>
      <w:r>
        <w:t xml:space="preserve"> </w:t>
      </w:r>
    </w:p>
    <w:p w14:paraId="30F16CBC" w14:textId="705197B3" w:rsidR="00C6554A" w:rsidRDefault="00F31415" w:rsidP="00F31415">
      <w:pPr>
        <w:pStyle w:val="ListBullet"/>
        <w:numPr>
          <w:ilvl w:val="0"/>
          <w:numId w:val="1"/>
        </w:numPr>
      </w:pPr>
      <w:r>
        <w:t>If a living cell has more than three cells next to each other it dies</w:t>
      </w:r>
    </w:p>
    <w:p w14:paraId="0535A70A" w14:textId="39D76732" w:rsidR="00F31415" w:rsidRDefault="00F31415" w:rsidP="00F31415">
      <w:pPr>
        <w:pStyle w:val="ListBullet"/>
        <w:numPr>
          <w:ilvl w:val="0"/>
          <w:numId w:val="1"/>
        </w:numPr>
      </w:pPr>
      <w:r>
        <w:t>If a living cell has less than three neighbours the cell dies</w:t>
      </w:r>
    </w:p>
    <w:p w14:paraId="179EBE36" w14:textId="2EECCD89" w:rsidR="00F31415" w:rsidRDefault="00F31415" w:rsidP="00F31415">
      <w:pPr>
        <w:pStyle w:val="ListBullet"/>
        <w:numPr>
          <w:ilvl w:val="0"/>
          <w:numId w:val="1"/>
        </w:numPr>
      </w:pPr>
      <w:r>
        <w:t>If a dead cell has three neighours it becomes alive</w:t>
      </w:r>
    </w:p>
    <w:p w14:paraId="4D95DEBB" w14:textId="355E2912" w:rsidR="00F31415" w:rsidRDefault="00F31415" w:rsidP="00F31415">
      <w:pPr>
        <w:pStyle w:val="ListBullet"/>
        <w:numPr>
          <w:ilvl w:val="0"/>
          <w:numId w:val="1"/>
        </w:numPr>
      </w:pPr>
      <w:r>
        <w:t>In the event that neither occurs the cell remains the same.</w:t>
      </w:r>
    </w:p>
    <w:p w14:paraId="785A5ECB" w14:textId="3DF387FC" w:rsidR="00F10D4B" w:rsidRDefault="00F10D4B" w:rsidP="00F10D4B">
      <w:pPr>
        <w:pStyle w:val="ListBullet"/>
        <w:numPr>
          <w:ilvl w:val="0"/>
          <w:numId w:val="0"/>
        </w:numPr>
      </w:pPr>
    </w:p>
    <w:p w14:paraId="42B49A4D" w14:textId="22C83D64" w:rsidR="00F10D4B" w:rsidRDefault="00F10D4B" w:rsidP="00F10D4B">
      <w:pPr>
        <w:pStyle w:val="ListBullet"/>
        <w:numPr>
          <w:ilvl w:val="0"/>
          <w:numId w:val="0"/>
        </w:numPr>
      </w:pPr>
      <w:r>
        <w:t xml:space="preserve">The site I have used to </w:t>
      </w:r>
    </w:p>
    <w:p w14:paraId="4EAD2DBC" w14:textId="64C06F9E" w:rsidR="00F31415" w:rsidRDefault="00F31415" w:rsidP="00F31415">
      <w:pPr>
        <w:pStyle w:val="ListBullet"/>
        <w:numPr>
          <w:ilvl w:val="0"/>
          <w:numId w:val="0"/>
        </w:numPr>
        <w:ind w:left="720" w:hanging="360"/>
      </w:pPr>
    </w:p>
    <w:p w14:paraId="4586F6EF" w14:textId="65BC164C" w:rsidR="00F31415" w:rsidRDefault="00F31415" w:rsidP="00F31415">
      <w:pPr>
        <w:pStyle w:val="ListBullet"/>
        <w:numPr>
          <w:ilvl w:val="0"/>
          <w:numId w:val="0"/>
        </w:numPr>
        <w:ind w:left="720" w:hanging="360"/>
      </w:pPr>
    </w:p>
    <w:p w14:paraId="7BB05BE4" w14:textId="37C22474" w:rsidR="00F31415" w:rsidRDefault="00F31415" w:rsidP="00F31415">
      <w:pPr>
        <w:pStyle w:val="ListBullet"/>
        <w:numPr>
          <w:ilvl w:val="0"/>
          <w:numId w:val="0"/>
        </w:numPr>
        <w:ind w:left="720" w:hanging="360"/>
      </w:pPr>
    </w:p>
    <w:p w14:paraId="2DFD3BE6" w14:textId="66EFC483" w:rsidR="00F31415" w:rsidRDefault="00F31415" w:rsidP="00F31415">
      <w:pPr>
        <w:pStyle w:val="ListBullet"/>
        <w:numPr>
          <w:ilvl w:val="0"/>
          <w:numId w:val="0"/>
        </w:numPr>
        <w:ind w:left="720" w:hanging="360"/>
      </w:pPr>
    </w:p>
    <w:p w14:paraId="1752CD41" w14:textId="5E98ED29" w:rsidR="00F31415" w:rsidRDefault="00F31415" w:rsidP="00F31415">
      <w:pPr>
        <w:pStyle w:val="ListBullet"/>
        <w:numPr>
          <w:ilvl w:val="0"/>
          <w:numId w:val="0"/>
        </w:numPr>
        <w:ind w:left="720" w:hanging="360"/>
      </w:pPr>
    </w:p>
    <w:p w14:paraId="2BCF20BA" w14:textId="44274973" w:rsidR="00F31415" w:rsidRDefault="00F31415" w:rsidP="00F31415">
      <w:pPr>
        <w:pStyle w:val="ListBullet"/>
        <w:numPr>
          <w:ilvl w:val="0"/>
          <w:numId w:val="0"/>
        </w:numPr>
        <w:ind w:left="720" w:hanging="360"/>
      </w:pPr>
    </w:p>
    <w:p w14:paraId="32399E5D" w14:textId="677D2A9A" w:rsidR="00F31415" w:rsidRDefault="00F31415" w:rsidP="00F31415">
      <w:pPr>
        <w:pStyle w:val="ListBullet"/>
        <w:numPr>
          <w:ilvl w:val="0"/>
          <w:numId w:val="0"/>
        </w:numPr>
        <w:ind w:left="720" w:hanging="360"/>
      </w:pPr>
    </w:p>
    <w:p w14:paraId="47D84776" w14:textId="4F3A5AD3" w:rsidR="00F31415" w:rsidRDefault="00F31415" w:rsidP="00F31415">
      <w:pPr>
        <w:pStyle w:val="ListBullet"/>
        <w:numPr>
          <w:ilvl w:val="0"/>
          <w:numId w:val="0"/>
        </w:numPr>
        <w:ind w:left="720" w:hanging="360"/>
      </w:pPr>
    </w:p>
    <w:p w14:paraId="0CBB2C25" w14:textId="0399329B" w:rsidR="00F31415" w:rsidRDefault="00F31415" w:rsidP="00F31415">
      <w:pPr>
        <w:pStyle w:val="ListBullet"/>
        <w:numPr>
          <w:ilvl w:val="0"/>
          <w:numId w:val="0"/>
        </w:numPr>
        <w:ind w:left="720" w:hanging="360"/>
      </w:pPr>
    </w:p>
    <w:p w14:paraId="27370966" w14:textId="05706487" w:rsidR="00F31415" w:rsidRDefault="00F31415" w:rsidP="00F31415">
      <w:pPr>
        <w:pStyle w:val="ListBullet"/>
        <w:numPr>
          <w:ilvl w:val="0"/>
          <w:numId w:val="0"/>
        </w:numPr>
        <w:ind w:left="720" w:hanging="360"/>
      </w:pPr>
    </w:p>
    <w:p w14:paraId="43CD33AF" w14:textId="32449399" w:rsidR="00F31415" w:rsidRDefault="00F31415" w:rsidP="00F31415">
      <w:pPr>
        <w:pStyle w:val="ListBullet"/>
        <w:numPr>
          <w:ilvl w:val="0"/>
          <w:numId w:val="0"/>
        </w:numPr>
        <w:ind w:left="720" w:hanging="360"/>
      </w:pPr>
    </w:p>
    <w:p w14:paraId="0BDF11F4" w14:textId="07C0680E" w:rsidR="00F31415" w:rsidRDefault="00F31415" w:rsidP="00F31415">
      <w:pPr>
        <w:pStyle w:val="ListBullet"/>
        <w:numPr>
          <w:ilvl w:val="0"/>
          <w:numId w:val="0"/>
        </w:numPr>
        <w:ind w:left="720" w:hanging="360"/>
      </w:pPr>
    </w:p>
    <w:p w14:paraId="7B648D37" w14:textId="5B8A76A8" w:rsidR="00F31415" w:rsidRDefault="00F31415" w:rsidP="00F31415">
      <w:pPr>
        <w:pStyle w:val="ListBullet"/>
        <w:numPr>
          <w:ilvl w:val="0"/>
          <w:numId w:val="0"/>
        </w:numPr>
        <w:ind w:left="720" w:hanging="360"/>
      </w:pPr>
    </w:p>
    <w:p w14:paraId="69F6F8A6" w14:textId="42ADEE8B" w:rsidR="00F31415" w:rsidRDefault="00F31415" w:rsidP="00F31415">
      <w:pPr>
        <w:pStyle w:val="ListBullet"/>
        <w:numPr>
          <w:ilvl w:val="0"/>
          <w:numId w:val="0"/>
        </w:numPr>
        <w:ind w:left="720" w:hanging="360"/>
      </w:pPr>
    </w:p>
    <w:p w14:paraId="25A5161A" w14:textId="494DA17C" w:rsidR="00F31415" w:rsidRDefault="00F31415" w:rsidP="00F31415">
      <w:pPr>
        <w:pStyle w:val="ListBullet"/>
        <w:numPr>
          <w:ilvl w:val="0"/>
          <w:numId w:val="0"/>
        </w:numPr>
        <w:ind w:left="720" w:hanging="360"/>
      </w:pPr>
    </w:p>
    <w:p w14:paraId="2825BACD" w14:textId="77777777" w:rsidR="00F31415" w:rsidRPr="00514122" w:rsidRDefault="00F31415" w:rsidP="00F31415">
      <w:pPr>
        <w:pStyle w:val="ListBullet"/>
        <w:numPr>
          <w:ilvl w:val="0"/>
          <w:numId w:val="0"/>
        </w:numPr>
        <w:ind w:left="720" w:hanging="360"/>
      </w:pPr>
    </w:p>
    <w:p w14:paraId="38E52F08" w14:textId="042AA05C" w:rsidR="00C6554A" w:rsidRPr="00D5413C" w:rsidRDefault="00F31415" w:rsidP="00C6554A">
      <w:pPr>
        <w:pStyle w:val="Heading2"/>
      </w:pPr>
      <w:r>
        <w:t>Methods used</w:t>
      </w:r>
    </w:p>
    <w:p w14:paraId="528EDFB4" w14:textId="2611AD52" w:rsidR="00362E37" w:rsidRDefault="00731F70" w:rsidP="00731F70">
      <w:r>
        <w:t>For the method of making a 2d Array on the canvas I had made two separate ar</w:t>
      </w:r>
      <w:r w:rsidR="00362E37">
        <w:t>rays that took using the measurements from the canvas and three variables, two of which are the lines and the other is acting as the gap between the lines horizontally and vertically.</w:t>
      </w:r>
    </w:p>
    <w:p w14:paraId="0F32EA6C" w14:textId="3A44C5BE" w:rsidR="00362E37" w:rsidRDefault="00E9611A" w:rsidP="00731F70">
      <w:r>
        <w:t xml:space="preserve">In order to check for the neighbouring cells I had a variable set to a zero and it will either add cells or subtract cells from the array, in order for that to work I </w:t>
      </w:r>
      <w:r w:rsidR="009A6466">
        <w:t>used an if/else if statement for the following rules.</w:t>
      </w:r>
    </w:p>
    <w:p w14:paraId="7B62CE6E" w14:textId="18964BF2" w:rsidR="009A6466" w:rsidRDefault="009A6466" w:rsidP="00731F70"/>
    <w:p w14:paraId="58EC51AA" w14:textId="7D05BCEC" w:rsidR="009A6466" w:rsidRDefault="009A6466" w:rsidP="00731F70"/>
    <w:p w14:paraId="602DA597" w14:textId="5236756F" w:rsidR="009A6466" w:rsidRDefault="009A6466" w:rsidP="00731F70"/>
    <w:p w14:paraId="0E440C87" w14:textId="63A14B6A" w:rsidR="009A6466" w:rsidRDefault="009A6466" w:rsidP="00731F70"/>
    <w:p w14:paraId="3DD72070" w14:textId="010436FE" w:rsidR="009A6466" w:rsidRDefault="009A6466" w:rsidP="00731F70"/>
    <w:p w14:paraId="19BE5AA2" w14:textId="36A7C0B6" w:rsidR="009A6466" w:rsidRDefault="009A6466" w:rsidP="00731F70"/>
    <w:p w14:paraId="5C98CC83" w14:textId="6CEA9D32" w:rsidR="009A6466" w:rsidRDefault="009A6466" w:rsidP="00731F70"/>
    <w:p w14:paraId="7F9D7EAC" w14:textId="581181E5" w:rsidR="009A6466" w:rsidRDefault="009A6466" w:rsidP="00731F70"/>
    <w:p w14:paraId="32B1204F" w14:textId="503142AD" w:rsidR="009A6466" w:rsidRDefault="009A6466" w:rsidP="00731F70"/>
    <w:p w14:paraId="0CD7C7BC" w14:textId="4D162574" w:rsidR="009A6466" w:rsidRDefault="009A6466" w:rsidP="00731F70"/>
    <w:p w14:paraId="65A7A8C8" w14:textId="6C02F218" w:rsidR="009A6466" w:rsidRDefault="009A6466" w:rsidP="00731F70"/>
    <w:p w14:paraId="480E8312" w14:textId="6FC72938" w:rsidR="009A6466" w:rsidRDefault="009A6466" w:rsidP="00731F70"/>
    <w:p w14:paraId="468547D3" w14:textId="02213483" w:rsidR="009A6466" w:rsidRDefault="009A6466" w:rsidP="00731F70"/>
    <w:p w14:paraId="4EE8244F" w14:textId="3AC5D6AD" w:rsidR="009A6466" w:rsidRDefault="009A6466" w:rsidP="00731F70"/>
    <w:p w14:paraId="52C96B83" w14:textId="142E5111" w:rsidR="009A6466" w:rsidRDefault="009A6466" w:rsidP="00731F70"/>
    <w:p w14:paraId="4FE8AFCC" w14:textId="2CAD0EE9" w:rsidR="009A6466" w:rsidRDefault="009A6466" w:rsidP="00731F70"/>
    <w:p w14:paraId="0621C668" w14:textId="58C53B60" w:rsidR="009A6466" w:rsidRDefault="009A6466" w:rsidP="00731F70"/>
    <w:p w14:paraId="2183C98A" w14:textId="57D769AE" w:rsidR="009A6466" w:rsidRDefault="009A6466" w:rsidP="00731F70"/>
    <w:p w14:paraId="7DFE1B0A" w14:textId="18603EE1" w:rsidR="009A6466" w:rsidRDefault="009A6466" w:rsidP="00731F70"/>
    <w:p w14:paraId="640A1CC9" w14:textId="72FF400E" w:rsidR="009A6466" w:rsidRDefault="009A6466" w:rsidP="00731F70"/>
    <w:p w14:paraId="1E549634" w14:textId="6CFF38F5" w:rsidR="009A6466" w:rsidRPr="00D5413C" w:rsidRDefault="009A6466" w:rsidP="009A6466">
      <w:pPr>
        <w:pStyle w:val="Heading2"/>
      </w:pPr>
      <w:r>
        <w:t>M</w:t>
      </w:r>
      <w:r>
        <w:t>ath</w:t>
      </w:r>
      <w:r>
        <w:t xml:space="preserve"> used</w:t>
      </w:r>
    </w:p>
    <w:p w14:paraId="2ACA03EA" w14:textId="7A2F659F" w:rsidR="009A6466" w:rsidRDefault="009A6466" w:rsidP="009A6466">
      <w:r>
        <w:t>For the math used in the programming I had used the floor random method so it will choose the lowest possible outcome between 0 and 2 and it will be saved into two variables in the chart.</w:t>
      </w:r>
    </w:p>
    <w:p w14:paraId="2304F93B" w14:textId="77777777" w:rsidR="009A6466" w:rsidRDefault="009A6466" w:rsidP="009A6466"/>
    <w:p w14:paraId="45494EA6" w14:textId="7106A779" w:rsidR="009A6466" w:rsidRDefault="009A6466" w:rsidP="00731F70"/>
    <w:p w14:paraId="2753CD29" w14:textId="54F26FA4" w:rsidR="001E7CB5" w:rsidRDefault="001E7CB5" w:rsidP="00731F70"/>
    <w:p w14:paraId="73B1C6EF" w14:textId="0629AF4C" w:rsidR="001E7CB5" w:rsidRDefault="001E7CB5" w:rsidP="00731F70"/>
    <w:p w14:paraId="08369C74" w14:textId="321CB734" w:rsidR="001E7CB5" w:rsidRDefault="001E7CB5" w:rsidP="00731F70"/>
    <w:p w14:paraId="12AD0E0D" w14:textId="1400B921" w:rsidR="001E7CB5" w:rsidRDefault="001E7CB5" w:rsidP="00731F70"/>
    <w:p w14:paraId="7ACAE780" w14:textId="55200266" w:rsidR="001E7CB5" w:rsidRDefault="001E7CB5" w:rsidP="00731F70"/>
    <w:p w14:paraId="4808E848" w14:textId="18C3FB35" w:rsidR="001E7CB5" w:rsidRDefault="001E7CB5" w:rsidP="00731F70"/>
    <w:p w14:paraId="3188ED0E" w14:textId="6CFB12E4" w:rsidR="001E7CB5" w:rsidRDefault="001E7CB5" w:rsidP="00731F70"/>
    <w:p w14:paraId="7710A8BD" w14:textId="55265ADD" w:rsidR="001E7CB5" w:rsidRDefault="001E7CB5" w:rsidP="00731F70"/>
    <w:p w14:paraId="3B78A208" w14:textId="1DECED44" w:rsidR="001E7CB5" w:rsidRDefault="001E7CB5" w:rsidP="00731F70"/>
    <w:p w14:paraId="255713CF" w14:textId="189FB854" w:rsidR="001E7CB5" w:rsidRDefault="001E7CB5" w:rsidP="00731F70"/>
    <w:p w14:paraId="426F36F9" w14:textId="3F9CBABC" w:rsidR="001E7CB5" w:rsidRDefault="001E7CB5" w:rsidP="00731F70"/>
    <w:p w14:paraId="7AB494B0" w14:textId="7CB90E55" w:rsidR="001E7CB5" w:rsidRDefault="001E7CB5" w:rsidP="00731F70"/>
    <w:p w14:paraId="6267D062" w14:textId="43B22308" w:rsidR="001E7CB5" w:rsidRDefault="001E7CB5" w:rsidP="00731F70"/>
    <w:p w14:paraId="23F6C52C" w14:textId="4CF6E59A" w:rsidR="001E7CB5" w:rsidRDefault="001E7CB5" w:rsidP="00731F70"/>
    <w:p w14:paraId="36D31CC3" w14:textId="5C033A2F" w:rsidR="001E7CB5" w:rsidRDefault="001E7CB5" w:rsidP="00731F70"/>
    <w:p w14:paraId="02DBF2A5" w14:textId="4AF8680D" w:rsidR="001E7CB5" w:rsidRDefault="001E7CB5" w:rsidP="00731F70"/>
    <w:p w14:paraId="36BC98D6" w14:textId="7C40199D" w:rsidR="001E7CB5" w:rsidRDefault="001E7CB5" w:rsidP="00731F70"/>
    <w:p w14:paraId="42238E00" w14:textId="690B7A7A" w:rsidR="001E7CB5" w:rsidRDefault="001E7CB5" w:rsidP="00731F70"/>
    <w:p w14:paraId="0336757F" w14:textId="5B463CE9" w:rsidR="001E7CB5" w:rsidRDefault="001E7CB5" w:rsidP="00731F70"/>
    <w:p w14:paraId="309BA431" w14:textId="5DF6CBB5" w:rsidR="001E7CB5" w:rsidRDefault="001E7CB5" w:rsidP="00731F70"/>
    <w:p w14:paraId="5A234FC8" w14:textId="01F74089" w:rsidR="001E7CB5" w:rsidRPr="00D5413C" w:rsidRDefault="00B475A2" w:rsidP="001E7CB5">
      <w:pPr>
        <w:pStyle w:val="Heading2"/>
      </w:pPr>
      <w:r>
        <w:t>Personal reflection</w:t>
      </w:r>
    </w:p>
    <w:p w14:paraId="1FB4CA7B" w14:textId="7ADE0FD3" w:rsidR="001E7CB5" w:rsidRDefault="001E7CB5" w:rsidP="001E7CB5">
      <w:r>
        <w:t xml:space="preserve">If I had been more comfortable with working with the p5js </w:t>
      </w:r>
      <w:r w:rsidR="0053225E">
        <w:t xml:space="preserve">format I would have added a Gui </w:t>
      </w:r>
      <w:r w:rsidR="00657A48">
        <w:t>to the program so that the user is able to customize the rules of the simulation and change the colours of the living and dead cells</w:t>
      </w:r>
    </w:p>
    <w:p w14:paraId="75C88940" w14:textId="77777777" w:rsidR="001E7CB5" w:rsidRDefault="001E7CB5" w:rsidP="001E7CB5"/>
    <w:p w14:paraId="5FF1CBC6" w14:textId="76E7F905" w:rsidR="001E7CB5" w:rsidRDefault="001E7CB5" w:rsidP="00731F70"/>
    <w:p w14:paraId="3C4930E6" w14:textId="5EE5B999" w:rsidR="00F10D4B" w:rsidRDefault="00F10D4B" w:rsidP="00731F70"/>
    <w:p w14:paraId="2E0E1ED1" w14:textId="6EC0F18B" w:rsidR="00F10D4B" w:rsidRDefault="00F10D4B" w:rsidP="00731F70"/>
    <w:p w14:paraId="7AFF557B" w14:textId="307F56C8" w:rsidR="00F10D4B" w:rsidRDefault="00F10D4B" w:rsidP="00731F70"/>
    <w:p w14:paraId="2030FD51" w14:textId="1272CAEB" w:rsidR="00F10D4B" w:rsidRDefault="00F10D4B" w:rsidP="00731F70"/>
    <w:p w14:paraId="58DF5F94" w14:textId="0C62922D" w:rsidR="00F10D4B" w:rsidRDefault="00F10D4B" w:rsidP="00731F70"/>
    <w:p w14:paraId="3C8E80EB" w14:textId="41F49688" w:rsidR="00F10D4B" w:rsidRDefault="00F10D4B" w:rsidP="00731F70"/>
    <w:p w14:paraId="5F3FAD1B" w14:textId="28E0CC83" w:rsidR="00F10D4B" w:rsidRDefault="00F10D4B" w:rsidP="00731F70"/>
    <w:p w14:paraId="5312800D" w14:textId="07C750FC" w:rsidR="00F10D4B" w:rsidRDefault="00F10D4B" w:rsidP="00731F70"/>
    <w:p w14:paraId="047A9A5C" w14:textId="6E80617C" w:rsidR="00F10D4B" w:rsidRDefault="00F10D4B" w:rsidP="00731F70"/>
    <w:p w14:paraId="4E28B660" w14:textId="0AE9631C" w:rsidR="00F10D4B" w:rsidRDefault="00F10D4B" w:rsidP="00731F70"/>
    <w:p w14:paraId="368BE1AB" w14:textId="2F5D3550" w:rsidR="00F10D4B" w:rsidRDefault="00F10D4B" w:rsidP="00731F70"/>
    <w:p w14:paraId="25D30FE3" w14:textId="2D15386E" w:rsidR="00F10D4B" w:rsidRDefault="00F10D4B" w:rsidP="00731F70"/>
    <w:p w14:paraId="222299F2" w14:textId="2478A56B" w:rsidR="00F10D4B" w:rsidRDefault="00F10D4B" w:rsidP="00731F70"/>
    <w:p w14:paraId="436EBECE" w14:textId="0A9AC2E0" w:rsidR="00F10D4B" w:rsidRDefault="00F10D4B" w:rsidP="00731F70"/>
    <w:p w14:paraId="6E32BD46" w14:textId="2B942596" w:rsidR="00F10D4B" w:rsidRDefault="00F10D4B" w:rsidP="00731F70"/>
    <w:p w14:paraId="6D72A868" w14:textId="62B39178" w:rsidR="00F10D4B" w:rsidRDefault="00F10D4B" w:rsidP="00731F70"/>
    <w:p w14:paraId="1DE093D2" w14:textId="4B938FFE" w:rsidR="00F10D4B" w:rsidRDefault="00F10D4B" w:rsidP="00731F70"/>
    <w:p w14:paraId="5EC954F0" w14:textId="6CCC6C54" w:rsidR="00F10D4B" w:rsidRDefault="00F10D4B" w:rsidP="00731F70"/>
    <w:p w14:paraId="0DA6FF0D" w14:textId="77777777" w:rsidR="005D3CF9" w:rsidRDefault="00F10D4B" w:rsidP="00F10D4B">
      <w:r>
        <w:lastRenderedPageBreak/>
        <w:t xml:space="preserve">1 </w:t>
      </w:r>
    </w:p>
    <w:p w14:paraId="440EC3E1" w14:textId="5A9359FB" w:rsidR="005D3CF9" w:rsidRDefault="00F10D4B" w:rsidP="00F10D4B">
      <w:r>
        <w:t>Faina Pahanko</w:t>
      </w:r>
      <w:r w:rsidR="005D3CF9">
        <w:t xml:space="preserve">,Conway’s Game Of life in javascript, </w:t>
      </w:r>
      <w:r w:rsidR="005D3CF9" w:rsidRPr="005D3CF9">
        <w:t>https://levelup.gitconnected.com/conways-game-of-life-in-javascript-9498ae1958fe</w:t>
      </w:r>
      <w:r w:rsidR="005D3CF9">
        <w:t xml:space="preserve"> ,May 2, 2020</w:t>
      </w:r>
    </w:p>
    <w:p w14:paraId="61EFDE3A" w14:textId="4A2D546D" w:rsidR="005D3CF9" w:rsidRDefault="005D3CF9" w:rsidP="00F10D4B"/>
    <w:p w14:paraId="480CAF04" w14:textId="256A9539" w:rsidR="005D3CF9" w:rsidRDefault="005D3CF9" w:rsidP="00F10D4B">
      <w:r>
        <w:t xml:space="preserve">2 </w:t>
      </w:r>
    </w:p>
    <w:p w14:paraId="04EB7092" w14:textId="62C6EA4A" w:rsidR="005D3CF9" w:rsidRDefault="005D3CF9" w:rsidP="00F10D4B">
      <w:r>
        <w:t xml:space="preserve">Codesphere, Building Conway’s Game of Life in Javascript </w:t>
      </w:r>
      <w:hyperlink r:id="rId7" w:history="1">
        <w:r w:rsidRPr="00EA421C">
          <w:rPr>
            <w:rStyle w:val="Hyperlink"/>
          </w:rPr>
          <w:t>https://medium.com/codesphere-cloud/building-conways-game-of-life-in-javascript-ab07dc7c1950</w:t>
        </w:r>
        <w:r w:rsidRPr="00EA421C">
          <w:rPr>
            <w:rStyle w:val="Hyperlink"/>
          </w:rPr>
          <w:t xml:space="preserve"> sep 2</w:t>
        </w:r>
      </w:hyperlink>
      <w:r>
        <w:t>, 2021</w:t>
      </w:r>
    </w:p>
    <w:p w14:paraId="6E9CB842" w14:textId="77777777" w:rsidR="005D3CF9" w:rsidRDefault="005D3CF9" w:rsidP="00F10D4B"/>
    <w:sectPr w:rsidR="005D3CF9">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FFC75" w14:textId="77777777" w:rsidR="000E0D53" w:rsidRDefault="000E0D53" w:rsidP="00C6554A">
      <w:pPr>
        <w:spacing w:before="0" w:after="0" w:line="240" w:lineRule="auto"/>
      </w:pPr>
      <w:r>
        <w:separator/>
      </w:r>
    </w:p>
  </w:endnote>
  <w:endnote w:type="continuationSeparator" w:id="0">
    <w:p w14:paraId="1E1DBF42" w14:textId="77777777" w:rsidR="000E0D53" w:rsidRDefault="000E0D5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A159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72A1B" w14:textId="77777777" w:rsidR="000E0D53" w:rsidRDefault="000E0D53" w:rsidP="00C6554A">
      <w:pPr>
        <w:spacing w:before="0" w:after="0" w:line="240" w:lineRule="auto"/>
      </w:pPr>
      <w:r>
        <w:separator/>
      </w:r>
    </w:p>
  </w:footnote>
  <w:footnote w:type="continuationSeparator" w:id="0">
    <w:p w14:paraId="27DAAD63" w14:textId="77777777" w:rsidR="000E0D53" w:rsidRDefault="000E0D5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96"/>
    <w:rsid w:val="000E0D53"/>
    <w:rsid w:val="001E7CB5"/>
    <w:rsid w:val="00241696"/>
    <w:rsid w:val="002554CD"/>
    <w:rsid w:val="00293B83"/>
    <w:rsid w:val="002B4294"/>
    <w:rsid w:val="002E7BF1"/>
    <w:rsid w:val="00333D0D"/>
    <w:rsid w:val="00362E37"/>
    <w:rsid w:val="004C049F"/>
    <w:rsid w:val="005000E2"/>
    <w:rsid w:val="0053225E"/>
    <w:rsid w:val="005D3CF9"/>
    <w:rsid w:val="00657A48"/>
    <w:rsid w:val="006A3CE7"/>
    <w:rsid w:val="00731F70"/>
    <w:rsid w:val="008C1C00"/>
    <w:rsid w:val="00930AA5"/>
    <w:rsid w:val="009A6466"/>
    <w:rsid w:val="00A554C9"/>
    <w:rsid w:val="00B475A2"/>
    <w:rsid w:val="00C6554A"/>
    <w:rsid w:val="00C748D8"/>
    <w:rsid w:val="00E9611A"/>
    <w:rsid w:val="00ED7C44"/>
    <w:rsid w:val="00F10D4B"/>
    <w:rsid w:val="00F31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903B9"/>
  <w15:chartTrackingRefBased/>
  <w15:docId w15:val="{552721DA-8F48-4055-A108-808F516F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5D3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edium.com/codesphere-cloud/building-conways-game-of-life-in-javascript-ab07dc7c1950%20sep%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c\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170</TotalTime>
  <Pages>6</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Abaya</dc:creator>
  <cp:keywords/>
  <dc:description/>
  <cp:lastModifiedBy>John Abaya</cp:lastModifiedBy>
  <cp:revision>3</cp:revision>
  <dcterms:created xsi:type="dcterms:W3CDTF">2022-01-04T10:36:00Z</dcterms:created>
  <dcterms:modified xsi:type="dcterms:W3CDTF">2022-01-04T23:04:00Z</dcterms:modified>
</cp:coreProperties>
</file>